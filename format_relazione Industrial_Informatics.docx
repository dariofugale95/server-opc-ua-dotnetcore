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AB02A7" w:rsidP="00D70D02">
      <w:pPr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E31" w:rsidRDefault="00751E31" w:rsidP="00751E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5A27" id="Rettangolo 3" o:spid="_x0000_s1026" alt="rettangolo bianco per il testo sul frontespizio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:rsidR="00751E31" w:rsidRDefault="00751E31" w:rsidP="00751E31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E81C4ED" wp14:editId="53660755">
                      <wp:extent cx="3528695" cy="1762125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1E31" w:rsidRDefault="00751E31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:rsidR="00D077E9" w:rsidRDefault="00751E31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 xml:space="preserve">Server OPCUA </w:t>
                                  </w:r>
                                </w:p>
                                <w:p w:rsidR="00751E31" w:rsidRPr="00D86945" w:rsidRDefault="00751E31" w:rsidP="00D077E9">
                                  <w:pPr>
                                    <w:pStyle w:val="Titolo"/>
                                    <w:spacing w:after="0"/>
                                  </w:pPr>
                                  <w:r>
                                    <w:rPr>
                                      <w:lang w:bidi="it-IT"/>
                                    </w:rPr>
                                    <w:t>in .NET 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" filled="f" stroked="f" strokeweight=".5pt">
                      <v:textbox>
                        <w:txbxContent>
                          <w:p w:rsidR="00751E31" w:rsidRDefault="00751E31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:rsidR="00D077E9" w:rsidRDefault="00751E31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 xml:space="preserve">Server OPCUA </w:t>
                            </w:r>
                          </w:p>
                          <w:p w:rsidR="00751E31" w:rsidRPr="00D86945" w:rsidRDefault="00751E31" w:rsidP="00D077E9">
                            <w:pPr>
                              <w:pStyle w:val="Titolo"/>
                              <w:spacing w:after="0"/>
                            </w:pPr>
                            <w:r>
                              <w:rPr>
                                <w:lang w:bidi="it-IT"/>
                              </w:rPr>
                              <w:t>in .NET Core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3A383C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751E31">
        <w:trPr>
          <w:trHeight w:val="642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751E31" w:rsidRDefault="008F79EF" w:rsidP="00751E31">
            <w:pPr>
              <w:rPr>
                <w:noProof/>
              </w:rPr>
            </w:pPr>
            <w:sdt>
              <w:sdtPr>
                <w:rPr>
                  <w:noProof/>
                </w:rPr>
                <w:alias w:val="Nome"/>
                <w:tag w:val="Nome"/>
                <w:id w:val="-180584491"/>
                <w:placeholder>
                  <w:docPart w:val="A52ED674B2384201B81D7AAA62CFACD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751E31">
                  <w:rPr>
                    <w:noProof/>
                  </w:rPr>
                  <w:t>Elaborato finale di:</w:t>
                </w:r>
                <w:r w:rsidR="00751E31">
                  <w:rPr>
                    <w:noProof/>
                  </w:rPr>
                  <w:br/>
                  <w:t>Castagnolo Giulia (O55000389)</w:t>
                </w:r>
                <w:r w:rsidR="00751E31">
                  <w:rPr>
                    <w:noProof/>
                  </w:rPr>
                  <w:br/>
                  <w:t>Fugale Dario ( O55000394)</w:t>
                </w:r>
              </w:sdtContent>
            </w:sdt>
          </w:p>
          <w:p w:rsidR="00D077E9" w:rsidRDefault="00751E31" w:rsidP="00751E31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w:t xml:space="preserve"> </w:t>
            </w:r>
            <w:r w:rsidR="00D077E9"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30F230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noProof/>
              </w:rPr>
              <w:id w:val="-1740469667"/>
              <w:placeholder>
                <w:docPart w:val="0E77EE687BB045AFAA273D5DEB3C1927"/>
              </w:placeholder>
              <w15:appearance w15:val="hidden"/>
            </w:sdtPr>
            <w:sdtEndPr/>
            <w:sdtContent>
              <w:p w:rsidR="00751E31" w:rsidRDefault="00751E31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Corso di Industrial Informatics a.a. 19/20</w:t>
                </w:r>
              </w:p>
              <w:p w:rsidR="00D077E9" w:rsidRDefault="00751E31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 xml:space="preserve">Prof. Salvatore Cavalieri </w:t>
                </w:r>
              </w:p>
            </w:sdtContent>
          </w:sdt>
          <w:p w:rsidR="00D077E9" w:rsidRPr="00D86945" w:rsidRDefault="00D077E9" w:rsidP="00751E31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D3792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:rsidR="00D077E9" w:rsidRDefault="00751E31" w:rsidP="00D077E9">
      <w:pPr>
        <w:pStyle w:val="Titolo1"/>
        <w:rPr>
          <w:noProof/>
        </w:rPr>
      </w:pPr>
      <w:r>
        <w:rPr>
          <w:noProof/>
          <w:lang w:bidi="it-IT"/>
        </w:rPr>
        <w:lastRenderedPageBreak/>
        <w:t>Server OPCUA in .NET Core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rPr>
                <w:noProof/>
              </w:rPr>
              <w:id w:val="1660650702"/>
              <w:placeholder>
                <w:docPart w:val="CC7191B849AB46AF9B144DCA3081DC7E"/>
              </w:placeholder>
              <w15:appearance w15:val="hidden"/>
            </w:sdtPr>
            <w:sdtEndPr/>
            <w:sdtContent>
              <w:p w:rsidR="00D077E9" w:rsidRDefault="00751E31" w:rsidP="00DF027C">
                <w:pPr>
                  <w:pStyle w:val="Titolo2"/>
                  <w:rPr>
                    <w:noProof/>
                  </w:rPr>
                </w:pPr>
                <w:r>
                  <w:rPr>
                    <w:noProof/>
                  </w:rPr>
                  <w:t>Obiettivo</w:t>
                </w:r>
              </w:p>
            </w:sdtContent>
          </w:sdt>
          <w:p w:rsidR="00DF027C" w:rsidRDefault="00DF027C" w:rsidP="00DF027C">
            <w:pPr>
              <w:rPr>
                <w:noProof/>
              </w:rPr>
            </w:pPr>
          </w:p>
          <w:p w:rsidR="00DF027C" w:rsidRDefault="00751E31" w:rsidP="00751E31">
            <w:pPr>
              <w:pStyle w:val="Contenuto"/>
              <w:rPr>
                <w:noProof/>
              </w:rPr>
            </w:pPr>
            <w:r>
              <w:rPr>
                <w:noProof/>
              </w:rPr>
              <w:t xml:space="preserve">Realizzare un Server OPCUA in .NET Core utilizzando lo Stack di OPC Foundation sviluppato in .NET STANDARD. </w:t>
            </w:r>
          </w:p>
          <w:p w:rsidR="00751E31" w:rsidRDefault="00751E31" w:rsidP="00751E31">
            <w:pPr>
              <w:pStyle w:val="Contenuto"/>
              <w:rPr>
                <w:noProof/>
              </w:rPr>
            </w:pPr>
          </w:p>
          <w:p w:rsidR="00DF027C" w:rsidRDefault="00B13806" w:rsidP="00DF027C">
            <w:pPr>
              <w:pStyle w:val="Contenuto"/>
              <w:rPr>
                <w:noProof/>
              </w:rPr>
            </w:pPr>
            <w:r>
              <w:rPr>
                <w:noProof/>
              </w:rPr>
              <w:t xml:space="preserve">Lo scopo del Server è quello di esporre, data una città,nodi contenenti dati relativi a: </w:t>
            </w:r>
          </w:p>
          <w:p w:rsidR="00B13806" w:rsidRDefault="00B13806" w:rsidP="00B13806">
            <w:pPr>
              <w:pStyle w:val="Contenut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Pressione </w:t>
            </w:r>
          </w:p>
          <w:p w:rsidR="00B13806" w:rsidRDefault="00B13806" w:rsidP="00B13806">
            <w:pPr>
              <w:pStyle w:val="Contenut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Temperatura </w:t>
            </w:r>
          </w:p>
          <w:p w:rsidR="00B13806" w:rsidRDefault="00B13806" w:rsidP="00B13806">
            <w:pPr>
              <w:pStyle w:val="Contenut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Max Temperatura Giornaliera </w:t>
            </w:r>
          </w:p>
          <w:p w:rsidR="00B13806" w:rsidRDefault="00B13806" w:rsidP="00B13806">
            <w:pPr>
              <w:pStyle w:val="Contenut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Min Temperatura Giornaliera </w:t>
            </w:r>
          </w:p>
          <w:p w:rsidR="00B13806" w:rsidRDefault="00B13806" w:rsidP="00B13806">
            <w:pPr>
              <w:pStyle w:val="Contenuto"/>
              <w:rPr>
                <w:noProof/>
              </w:rPr>
            </w:pPr>
            <w:r>
              <w:rPr>
                <w:noProof/>
              </w:rPr>
              <w:t>Questi dati, poiché non abbiamo potuto reperire sensori, sono prelevati mediante l’API OpenWeatherMap.</w:t>
            </w:r>
          </w:p>
          <w:p w:rsidR="00B13806" w:rsidRPr="00B13806" w:rsidRDefault="00B13806" w:rsidP="00B13806">
            <w:pPr>
              <w:pStyle w:val="Contenuto"/>
              <w:rPr>
                <w:noProof/>
                <w:u w:val="single"/>
              </w:rPr>
            </w:pPr>
            <w:bookmarkStart w:id="0" w:name="_GoBack"/>
            <w:bookmarkEnd w:id="0"/>
          </w:p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Testoenfasi"/>
              <w:jc w:val="center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A2D43BB" wp14:editId="1FF45C2B">
                      <wp:extent cx="5422005" cy="1000125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00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it-IT"/>
                                    </w:rPr>
                                    <w:t>"Nella scheda Inserisci sono disponibili altri strumenti facili da usare, ad esempio per aggiungere un collegamento ipertestuale o inserire un commento."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Casella di testo 7" o:spid="_x0000_s1028" type="#_x0000_t202" style="width:426.9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bidi="it-IT"/>
                              </w:rPr>
                              <w:t>"Nella scheda Inserisci sono disponibili altri strumenti facili da usare, ad esempio per aggiungere un collegamento ipertestuale o inserire un commento."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Testoenfasi"/>
              <w:rPr>
                <w:i/>
                <w:noProof/>
                <w:sz w:val="36"/>
              </w:rPr>
            </w:pPr>
          </w:p>
          <w:sdt>
            <w:sdtPr>
              <w:rPr>
                <w:noProof/>
              </w:rPr>
              <w:id w:val="-415933964"/>
              <w:placeholder>
                <w:docPart w:val="CC5B416C0CDC4D2BA772E6C198B8BBBA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uto"/>
                  <w:rPr>
                    <w:noProof/>
                  </w:rPr>
                </w:pPr>
                <w:r w:rsidRPr="00DF027C">
                  <w:rPr>
                    <w:noProof/>
                    <w:lang w:bidi="it-IT"/>
                  </w:rPr>
                  <w:t>Per iniziare immediatamente, basta toccare un testo segnaposto, come questo, e digitare per sostituirlo con contenuti personalizzati.</w:t>
                </w:r>
              </w:p>
            </w:sdtContent>
          </w:sdt>
          <w:p w:rsidR="00DF027C" w:rsidRDefault="00DF027C" w:rsidP="00DF027C">
            <w:pPr>
              <w:pStyle w:val="Contenuto"/>
              <w:rPr>
                <w:noProof/>
              </w:rPr>
            </w:pPr>
          </w:p>
          <w:sdt>
            <w:sdtPr>
              <w:rPr>
                <w:noProof/>
              </w:rPr>
              <w:id w:val="1005247712"/>
              <w:placeholder>
                <w:docPart w:val="4D60B463337B4FEAA20DC55E2A3B93F1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uto"/>
                  <w:rPr>
                    <w:noProof/>
                  </w:rPr>
                </w:pPr>
                <w:r w:rsidRPr="00DF027C">
                  <w:rPr>
                    <w:noProof/>
                    <w:lang w:bidi="it-IT"/>
                  </w:rPr>
                  <w:t xml:space="preserve">Si vuole inserire un'immagine dai file oppure aggiungere una forma, una casella di testo o una tabella? È facile. Basta toccare l'opzione desiderata nella scheda Inserisci della barra multifunzione. </w:t>
                </w:r>
              </w:p>
            </w:sdtContent>
          </w:sdt>
          <w:p w:rsidR="00DF027C" w:rsidRDefault="00DF027C" w:rsidP="00DF027C">
            <w:pPr>
              <w:pStyle w:val="Contenuto"/>
              <w:rPr>
                <w:i/>
                <w:noProof/>
                <w:sz w:val="36"/>
              </w:rPr>
            </w:pPr>
          </w:p>
          <w:p w:rsidR="00DF027C" w:rsidRDefault="00DF027C" w:rsidP="00DF027C">
            <w:pPr>
              <w:pStyle w:val="Contenuto"/>
              <w:rPr>
                <w:i/>
                <w:noProof/>
                <w:sz w:val="36"/>
              </w:rPr>
            </w:pPr>
          </w:p>
        </w:tc>
      </w:tr>
    </w:tbl>
    <w:p w:rsidR="00AB02A7" w:rsidRDefault="00AB02A7" w:rsidP="00DF027C">
      <w:pPr>
        <w:rPr>
          <w:noProof/>
        </w:rPr>
      </w:pPr>
    </w:p>
    <w:p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9EF" w:rsidRDefault="008F79EF">
      <w:r>
        <w:separator/>
      </w:r>
    </w:p>
    <w:p w:rsidR="008F79EF" w:rsidRDefault="008F79EF"/>
  </w:endnote>
  <w:endnote w:type="continuationSeparator" w:id="0">
    <w:p w:rsidR="008F79EF" w:rsidRDefault="008F79EF">
      <w:r>
        <w:continuationSeparator/>
      </w:r>
    </w:p>
    <w:p w:rsidR="008F79EF" w:rsidRDefault="008F79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9EF" w:rsidRDefault="008F79EF">
      <w:r>
        <w:separator/>
      </w:r>
    </w:p>
    <w:p w:rsidR="008F79EF" w:rsidRDefault="008F79EF"/>
  </w:footnote>
  <w:footnote w:type="continuationSeparator" w:id="0">
    <w:p w:rsidR="008F79EF" w:rsidRDefault="008F79EF">
      <w:r>
        <w:continuationSeparator/>
      </w:r>
    </w:p>
    <w:p w:rsidR="008F79EF" w:rsidRDefault="008F79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Intestazione"/>
            <w:rPr>
              <w:noProof/>
            </w:rPr>
          </w:pPr>
        </w:p>
      </w:tc>
    </w:tr>
  </w:tbl>
  <w:p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B0F2C"/>
    <w:multiLevelType w:val="hybridMultilevel"/>
    <w:tmpl w:val="64383DC8"/>
    <w:lvl w:ilvl="0" w:tplc="79C84D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31"/>
    <w:rsid w:val="0002482E"/>
    <w:rsid w:val="00050324"/>
    <w:rsid w:val="000A0150"/>
    <w:rsid w:val="000E63C9"/>
    <w:rsid w:val="00130E9D"/>
    <w:rsid w:val="00150A6D"/>
    <w:rsid w:val="00185B35"/>
    <w:rsid w:val="001F0D57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61435"/>
    <w:rsid w:val="00572102"/>
    <w:rsid w:val="005F1BB0"/>
    <w:rsid w:val="00656C4D"/>
    <w:rsid w:val="006E5716"/>
    <w:rsid w:val="007302B3"/>
    <w:rsid w:val="00730733"/>
    <w:rsid w:val="00730E3A"/>
    <w:rsid w:val="00736AAF"/>
    <w:rsid w:val="00751E31"/>
    <w:rsid w:val="00765B2A"/>
    <w:rsid w:val="00783A34"/>
    <w:rsid w:val="007C6B52"/>
    <w:rsid w:val="007D16C5"/>
    <w:rsid w:val="007F618B"/>
    <w:rsid w:val="00862FE4"/>
    <w:rsid w:val="0086389A"/>
    <w:rsid w:val="0087605E"/>
    <w:rsid w:val="008B1FEE"/>
    <w:rsid w:val="008F79EF"/>
    <w:rsid w:val="00903C32"/>
    <w:rsid w:val="00916B16"/>
    <w:rsid w:val="009173B9"/>
    <w:rsid w:val="0093335D"/>
    <w:rsid w:val="0093613E"/>
    <w:rsid w:val="00943026"/>
    <w:rsid w:val="00946061"/>
    <w:rsid w:val="00966B81"/>
    <w:rsid w:val="009C7720"/>
    <w:rsid w:val="009F73E3"/>
    <w:rsid w:val="00A23AFA"/>
    <w:rsid w:val="00A31B3E"/>
    <w:rsid w:val="00A532F3"/>
    <w:rsid w:val="00A8489E"/>
    <w:rsid w:val="00AB02A7"/>
    <w:rsid w:val="00AC29F3"/>
    <w:rsid w:val="00B13806"/>
    <w:rsid w:val="00B231E5"/>
    <w:rsid w:val="00C02B87"/>
    <w:rsid w:val="00C4086D"/>
    <w:rsid w:val="00CA1896"/>
    <w:rsid w:val="00CB5B28"/>
    <w:rsid w:val="00CF393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79353"/>
  <w15:docId w15:val="{EF2C5513-463F-4A9E-BE64-695D1A57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uli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77EE687BB045AFAA273D5DEB3C192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95839B8-B1C6-490E-A837-AC3EAB026883}"/>
      </w:docPartPr>
      <w:docPartBody>
        <w:p w:rsidR="00B73A4C" w:rsidRDefault="00EE3E34">
          <w:pPr>
            <w:pStyle w:val="0E77EE687BB045AFAA273D5DEB3C1927"/>
          </w:pPr>
          <w:r>
            <w:rPr>
              <w:noProof/>
              <w:lang w:bidi="it-IT"/>
            </w:rPr>
            <w:t>NOME SOCIETÀ</w:t>
          </w:r>
        </w:p>
      </w:docPartBody>
    </w:docPart>
    <w:docPart>
      <w:docPartPr>
        <w:name w:val="CC7191B849AB46AF9B144DCA3081DC7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A24E5E3-89E1-4B2C-A361-1803DED9D141}"/>
      </w:docPartPr>
      <w:docPartBody>
        <w:p w:rsidR="00B73A4C" w:rsidRDefault="00EE3E34">
          <w:pPr>
            <w:pStyle w:val="CC7191B849AB46AF9B144DCA3081DC7E"/>
          </w:pPr>
          <w:r w:rsidRPr="00DF027C">
            <w:rPr>
              <w:noProof/>
              <w:lang w:bidi="it-IT"/>
            </w:rPr>
            <w:t>Testo sottotitolo qui</w:t>
          </w:r>
        </w:p>
      </w:docPartBody>
    </w:docPart>
    <w:docPart>
      <w:docPartPr>
        <w:name w:val="CC5B416C0CDC4D2BA772E6C198B8BBB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906A29-B39C-4C4D-B57A-1BC03DB03953}"/>
      </w:docPartPr>
      <w:docPartBody>
        <w:p w:rsidR="00B73A4C" w:rsidRDefault="00EE3E34">
          <w:pPr>
            <w:pStyle w:val="CC5B416C0CDC4D2BA772E6C198B8BBBA"/>
          </w:pPr>
          <w:r w:rsidRPr="00DF027C">
            <w:rPr>
              <w:noProof/>
              <w:lang w:bidi="it-IT"/>
            </w:rPr>
            <w:t>Per iniziare immediatamente, basta toccare un testo segnaposto, come questo, e digitare per sostituirlo con contenuti personalizzati.</w:t>
          </w:r>
        </w:p>
      </w:docPartBody>
    </w:docPart>
    <w:docPart>
      <w:docPartPr>
        <w:name w:val="4D60B463337B4FEAA20DC55E2A3B93F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F60A1A-D43E-4247-B92E-B87F3793DDEB}"/>
      </w:docPartPr>
      <w:docPartBody>
        <w:p w:rsidR="00B73A4C" w:rsidRDefault="00EE3E34">
          <w:pPr>
            <w:pStyle w:val="4D60B463337B4FEAA20DC55E2A3B93F1"/>
          </w:pPr>
          <w:r w:rsidRPr="00DF027C">
            <w:rPr>
              <w:noProof/>
              <w:lang w:bidi="it-IT"/>
            </w:rPr>
            <w:t xml:space="preserve">Si vuole inserire un'immagine dai file oppure aggiungere una forma, una casella di testo o una tabella? È facile. Basta toccare l'opzione desiderata nella scheda Inserisci della barra multifunzione. </w:t>
          </w:r>
        </w:p>
      </w:docPartBody>
    </w:docPart>
    <w:docPart>
      <w:docPartPr>
        <w:name w:val="A52ED674B2384201B81D7AAA62CFACD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61EC941-D825-4DEF-B006-49FA865FBC77}"/>
      </w:docPartPr>
      <w:docPartBody>
        <w:p w:rsidR="00B73A4C" w:rsidRDefault="005251A4" w:rsidP="005251A4">
          <w:pPr>
            <w:pStyle w:val="A52ED674B2384201B81D7AAA62CFACD5"/>
          </w:pPr>
          <w:r>
            <w:rPr>
              <w:noProof/>
              <w:lang w:bidi="it-IT"/>
            </w:rPr>
            <w:t>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A4"/>
    <w:rsid w:val="00217CAA"/>
    <w:rsid w:val="005251A4"/>
    <w:rsid w:val="00B73A4C"/>
    <w:rsid w:val="00EE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337BABAA806E49138A726C81199EA8E3">
    <w:name w:val="337BABAA806E49138A726C81199EA8E3"/>
  </w:style>
  <w:style w:type="paragraph" w:customStyle="1" w:styleId="0E77EE687BB045AFAA273D5DEB3C1927">
    <w:name w:val="0E77EE687BB045AFAA273D5DEB3C1927"/>
  </w:style>
  <w:style w:type="paragraph" w:customStyle="1" w:styleId="A505C069B4534AF59A9B62F1E29C0638">
    <w:name w:val="A505C069B4534AF59A9B62F1E29C0638"/>
  </w:style>
  <w:style w:type="paragraph" w:customStyle="1" w:styleId="CC7191B849AB46AF9B144DCA3081DC7E">
    <w:name w:val="CC7191B849AB46AF9B144DCA3081DC7E"/>
  </w:style>
  <w:style w:type="paragraph" w:customStyle="1" w:styleId="4FB241C019864D0E9B9CCB0994F87D6B">
    <w:name w:val="4FB241C019864D0E9B9CCB0994F87D6B"/>
  </w:style>
  <w:style w:type="paragraph" w:customStyle="1" w:styleId="DE910473EFAC44698AAE1A3E7581C363">
    <w:name w:val="DE910473EFAC44698AAE1A3E7581C363"/>
  </w:style>
  <w:style w:type="paragraph" w:customStyle="1" w:styleId="CC5B416C0CDC4D2BA772E6C198B8BBBA">
    <w:name w:val="CC5B416C0CDC4D2BA772E6C198B8BBBA"/>
  </w:style>
  <w:style w:type="paragraph" w:customStyle="1" w:styleId="4D60B463337B4FEAA20DC55E2A3B93F1">
    <w:name w:val="4D60B463337B4FEAA20DC55E2A3B93F1"/>
  </w:style>
  <w:style w:type="paragraph" w:customStyle="1" w:styleId="A52ED674B2384201B81D7AAA62CFACD5">
    <w:name w:val="A52ED674B2384201B81D7AAA62CFACD5"/>
    <w:rsid w:val="00525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Elaborato finale di:
Castagnolo Giulia (O55000389)
Fugale Dario ( O55000394)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14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Giulia Castagnolo</dc:creator>
  <cp:keywords/>
  <cp:lastModifiedBy>GIULIA CASTAGNOLO</cp:lastModifiedBy>
  <cp:revision>3</cp:revision>
  <cp:lastPrinted>2006-08-01T17:47:00Z</cp:lastPrinted>
  <dcterms:created xsi:type="dcterms:W3CDTF">2020-06-29T08:46:00Z</dcterms:created>
  <dcterms:modified xsi:type="dcterms:W3CDTF">2020-07-01T17:21:00Z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